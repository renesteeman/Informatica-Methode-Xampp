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09F" w:rsidRPr="00A04A42" w:rsidRDefault="00F14569">
      <w:pPr>
        <w:rPr>
          <w:b/>
          <w:lang w:val="nl-NL"/>
        </w:rPr>
      </w:pPr>
      <w:r w:rsidRPr="00A04A42">
        <w:rPr>
          <w:b/>
          <w:lang w:val="nl-NL"/>
        </w:rPr>
        <w:t>Logic deel 1: introductie</w:t>
      </w:r>
    </w:p>
    <w:p w:rsidR="00F14569" w:rsidRPr="00A04A42" w:rsidRDefault="00F14569">
      <w:pPr>
        <w:rPr>
          <w:lang w:val="nl-NL"/>
        </w:rPr>
      </w:pPr>
    </w:p>
    <w:p w:rsidR="00F14569" w:rsidRDefault="00F14569">
      <w:pPr>
        <w:rPr>
          <w:lang w:val="nl-NL"/>
        </w:rPr>
      </w:pPr>
      <w:r w:rsidRPr="00F14569">
        <w:rPr>
          <w:lang w:val="nl-NL"/>
        </w:rPr>
        <w:t>Logica is het combineren van f</w:t>
      </w:r>
      <w:r>
        <w:rPr>
          <w:lang w:val="nl-NL"/>
        </w:rPr>
        <w:t xml:space="preserve">eiten om nieuwe feiten op te kunnen stellen. Een bekend voorbeeld is de uitspraak: </w:t>
      </w:r>
    </w:p>
    <w:p w:rsidR="00F14569" w:rsidRDefault="00F14569">
      <w:pPr>
        <w:rPr>
          <w:lang w:val="nl-NL"/>
        </w:rPr>
      </w:pPr>
      <w:r>
        <w:rPr>
          <w:lang w:val="nl-NL"/>
        </w:rPr>
        <w:t>Alle mensen zijn stervelingen</w:t>
      </w:r>
    </w:p>
    <w:p w:rsidR="00F14569" w:rsidRDefault="00F14569">
      <w:pPr>
        <w:rPr>
          <w:lang w:val="nl-NL"/>
        </w:rPr>
      </w:pPr>
      <w:r>
        <w:rPr>
          <w:lang w:val="nl-NL"/>
        </w:rPr>
        <w:t>Socrates is een mens</w:t>
      </w:r>
    </w:p>
    <w:p w:rsidR="00F14569" w:rsidRDefault="00F14569">
      <w:pPr>
        <w:rPr>
          <w:lang w:val="nl-NL"/>
        </w:rPr>
      </w:pPr>
      <w:r>
        <w:rPr>
          <w:lang w:val="nl-NL"/>
        </w:rPr>
        <w:t>Dus Socrates is een sterveling</w:t>
      </w:r>
    </w:p>
    <w:p w:rsidR="00F14569" w:rsidRDefault="00F14569">
      <w:pPr>
        <w:rPr>
          <w:rFonts w:ascii="Cambria Math" w:hAnsi="Cambria Math" w:cs="Cambria Math"/>
          <w:lang w:val="nl-NL"/>
        </w:rPr>
      </w:pPr>
      <w:r>
        <w:rPr>
          <w:lang w:val="nl-NL"/>
        </w:rPr>
        <w:t>2 feiten vormen hier dus het 3</w:t>
      </w:r>
      <w:r w:rsidRPr="00F14569">
        <w:rPr>
          <w:vertAlign w:val="superscript"/>
          <w:lang w:val="nl-NL"/>
        </w:rPr>
        <w:t>e</w:t>
      </w:r>
      <w:r>
        <w:rPr>
          <w:lang w:val="nl-NL"/>
        </w:rPr>
        <w:t xml:space="preserve"> feit. Logica is een vorm van wiskunde die vrij abstract lijkt. Het heeft zijn eigen notaties en betekenissen. </w:t>
      </w:r>
      <w:r w:rsidR="00D35901">
        <w:rPr>
          <w:lang w:val="nl-NL"/>
        </w:rPr>
        <w:br/>
      </w:r>
      <w:r>
        <w:rPr>
          <w:lang w:val="nl-NL"/>
        </w:rPr>
        <w:t>Er word</w:t>
      </w:r>
      <w:r w:rsidR="00A60A47">
        <w:rPr>
          <w:lang w:val="nl-NL"/>
        </w:rPr>
        <w:t>t veel gebruik gemaakt van sets. D</w:t>
      </w:r>
      <w:r>
        <w:rPr>
          <w:lang w:val="nl-NL"/>
        </w:rPr>
        <w:t>it zijn eigenlijk groepen objecten of getallen, bijvoorbeeld katten, honden of priemgetallen. Een van de andere r</w:t>
      </w:r>
      <w:r w:rsidR="00F45B03">
        <w:rPr>
          <w:lang w:val="nl-NL"/>
        </w:rPr>
        <w:t xml:space="preserve">egels bij logica is dat </w:t>
      </w:r>
      <w:r w:rsidR="002A171E">
        <w:rPr>
          <w:lang w:val="nl-NL"/>
        </w:rPr>
        <w:t xml:space="preserve">het </w:t>
      </w:r>
      <w:r w:rsidR="00F45B03">
        <w:rPr>
          <w:lang w:val="nl-NL"/>
        </w:rPr>
        <w:t>‘+</w:t>
      </w:r>
      <w:r w:rsidR="002A171E">
        <w:rPr>
          <w:lang w:val="nl-NL"/>
        </w:rPr>
        <w:t>-teken</w:t>
      </w:r>
      <w:r w:rsidR="00F45B03">
        <w:rPr>
          <w:lang w:val="nl-NL"/>
        </w:rPr>
        <w:t xml:space="preserve">’ </w:t>
      </w:r>
      <w:proofErr w:type="spellStart"/>
      <w:r w:rsidR="00F45B03">
        <w:rPr>
          <w:lang w:val="nl-NL"/>
        </w:rPr>
        <w:t>union</w:t>
      </w:r>
      <w:proofErr w:type="spellEnd"/>
      <w:r w:rsidR="00F45B03">
        <w:rPr>
          <w:lang w:val="nl-NL"/>
        </w:rPr>
        <w:t xml:space="preserve"> (samenvoeging) </w:t>
      </w:r>
      <w:r>
        <w:rPr>
          <w:lang w:val="nl-NL"/>
        </w:rPr>
        <w:t>betekent. Dit wordt gebruikt bij de sets, je kunt met</w:t>
      </w:r>
      <w:r w:rsidR="002A171E">
        <w:rPr>
          <w:lang w:val="nl-NL"/>
        </w:rPr>
        <w:t xml:space="preserve"> het</w:t>
      </w:r>
      <w:r>
        <w:rPr>
          <w:lang w:val="nl-NL"/>
        </w:rPr>
        <w:t xml:space="preserve"> +</w:t>
      </w:r>
      <w:r w:rsidR="002A171E">
        <w:rPr>
          <w:lang w:val="nl-NL"/>
        </w:rPr>
        <w:t>-teken</w:t>
      </w:r>
      <w:r>
        <w:rPr>
          <w:lang w:val="nl-NL"/>
        </w:rPr>
        <w:t xml:space="preserve"> dus sets samenvoegen.</w:t>
      </w:r>
      <w:r w:rsidR="00044A7A">
        <w:rPr>
          <w:lang w:val="nl-NL"/>
        </w:rPr>
        <w:t xml:space="preserve"> X (maal) betekent </w:t>
      </w:r>
      <w:proofErr w:type="spellStart"/>
      <w:r w:rsidR="00044A7A">
        <w:rPr>
          <w:lang w:val="nl-NL"/>
        </w:rPr>
        <w:t>intersection</w:t>
      </w:r>
      <w:proofErr w:type="spellEnd"/>
      <w:r w:rsidR="00044A7A">
        <w:rPr>
          <w:lang w:val="nl-NL"/>
        </w:rPr>
        <w:t xml:space="preserve"> (</w:t>
      </w:r>
      <w:r>
        <w:rPr>
          <w:lang w:val="nl-NL"/>
        </w:rPr>
        <w:t>overlap</w:t>
      </w:r>
      <w:r w:rsidR="00044A7A">
        <w:rPr>
          <w:lang w:val="nl-NL"/>
        </w:rPr>
        <w:t>)</w:t>
      </w:r>
      <w:r w:rsidR="00632BC0">
        <w:rPr>
          <w:lang w:val="nl-NL"/>
        </w:rPr>
        <w:t>. Di</w:t>
      </w:r>
      <w:r>
        <w:rPr>
          <w:lang w:val="nl-NL"/>
        </w:rPr>
        <w:t xml:space="preserve">t kan weer voor sets gebruikt worden. Verder betekent 1 alles, zoals in een set met auto’s, hier betekent 1 alle auto’s. Een andere notatie voor + is </w:t>
      </w:r>
      <w:r w:rsidR="00DD4D2F">
        <w:rPr>
          <w:rFonts w:ascii="Calibri" w:hAnsi="Calibri" w:cs="Calibri"/>
          <w:lang w:val="nl-NL"/>
        </w:rPr>
        <w:t>ꓵ</w:t>
      </w:r>
      <w:bookmarkStart w:id="0" w:name="_GoBack"/>
      <w:bookmarkEnd w:id="0"/>
      <w:r w:rsidR="00DD4D2F">
        <w:rPr>
          <w:rFonts w:ascii="Calibri" w:hAnsi="Calibri" w:cs="Calibri"/>
          <w:lang w:val="nl-NL"/>
        </w:rPr>
        <w:t xml:space="preserve"> </w:t>
      </w:r>
      <w:r w:rsidR="00DD4D2F">
        <w:rPr>
          <w:rFonts w:cstheme="minorHAnsi"/>
          <w:lang w:val="nl-NL"/>
        </w:rPr>
        <w:t>(A4F5, alt x) en voor maal</w:t>
      </w:r>
      <w:r w:rsidR="002F4589">
        <w:rPr>
          <w:rFonts w:cstheme="minorHAnsi"/>
          <w:lang w:val="nl-NL"/>
        </w:rPr>
        <w:t xml:space="preserve"> is</w:t>
      </w:r>
      <w:r w:rsidR="00DD4D2F">
        <w:rPr>
          <w:rFonts w:cstheme="minorHAnsi"/>
          <w:lang w:val="nl-NL"/>
        </w:rPr>
        <w:t xml:space="preserve"> </w:t>
      </w:r>
      <w:r w:rsidR="002F4589">
        <w:rPr>
          <w:rFonts w:ascii="Cambria Math" w:hAnsi="Cambria Math" w:cs="Cambria Math"/>
          <w:lang w:val="nl-NL"/>
        </w:rPr>
        <w:t xml:space="preserve">∪ (222A, alt x). </w:t>
      </w:r>
    </w:p>
    <w:p w:rsidR="002F4589" w:rsidRDefault="002F4589">
      <w:pPr>
        <w:rPr>
          <w:rFonts w:ascii="Calibri" w:hAnsi="Calibri" w:cs="Calibri"/>
          <w:lang w:val="nl-NL"/>
        </w:rPr>
      </w:pPr>
    </w:p>
    <w:p w:rsidR="002F4589" w:rsidRDefault="002F4589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>Voorbeelden:</w:t>
      </w:r>
    </w:p>
    <w:p w:rsidR="002F4589" w:rsidRDefault="002F4589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 xml:space="preserve">Stel set 1 bestaat uit katten. We delen set 1 in op basis van kleur: wit, grijs en bruin. We korten deze kleuren af met W, G en B. Je kunt nu zeggen dat bij set 1 W+G+B=1, want alle katten van deze set vallen onder die drie kleuren. Zo is W+G=1-B, alle katten met uitzondering van de bruine zijn wit of grijs. Er komen nu 0 rode (R) katten bij, nu is R=0, want geen enkele kat is rood. </w:t>
      </w:r>
    </w:p>
    <w:p w:rsidR="002F4589" w:rsidRDefault="002F4589">
      <w:pPr>
        <w:rPr>
          <w:rFonts w:ascii="Calibri" w:hAnsi="Calibri" w:cs="Calibri"/>
          <w:lang w:val="nl-NL"/>
        </w:rPr>
      </w:pPr>
    </w:p>
    <w:p w:rsidR="002F4589" w:rsidRDefault="002F4589">
      <w:pPr>
        <w:rPr>
          <w:rFonts w:ascii="Segoe UI" w:hAnsi="Segoe UI" w:cs="Segoe UI"/>
          <w:lang w:val="nl-NL"/>
        </w:rPr>
      </w:pPr>
      <w:r>
        <w:rPr>
          <w:rFonts w:ascii="Calibri" w:hAnsi="Calibri" w:cs="Calibri"/>
          <w:lang w:val="nl-NL"/>
        </w:rPr>
        <w:t xml:space="preserve">Stel we hebben nu 5 witte, 2 grijze, 6 bruine en 0 rode katten. W+G of W </w:t>
      </w:r>
      <w:r>
        <w:rPr>
          <w:rFonts w:ascii="Cambria Math" w:hAnsi="Cambria Math" w:cs="Cambria Math"/>
          <w:lang w:val="nl-NL"/>
        </w:rPr>
        <w:t xml:space="preserve">∪ G bevat dus 7 katten (5+2). Van de 5 witte katten zijn 3 man (M) en 2 vrouw (V). M x W of M </w:t>
      </w:r>
      <w:r>
        <w:rPr>
          <w:rFonts w:ascii="Segoe UI" w:hAnsi="Segoe UI" w:cs="Segoe UI"/>
          <w:lang w:val="nl-NL"/>
        </w:rPr>
        <w:t>ꓵ W bevat dus 3 katten, want 3 witte katten zijn man.</w:t>
      </w:r>
    </w:p>
    <w:p w:rsidR="002E4DFC" w:rsidRDefault="002E4DFC">
      <w:pPr>
        <w:rPr>
          <w:rFonts w:ascii="Calibri" w:hAnsi="Calibri" w:cs="Calibri"/>
          <w:lang w:val="nl-NL"/>
        </w:rPr>
      </w:pPr>
    </w:p>
    <w:p w:rsidR="002E4DFC" w:rsidRDefault="002E4DFC">
      <w:pPr>
        <w:rPr>
          <w:rFonts w:ascii="Calibri" w:hAnsi="Calibri" w:cs="Calibri"/>
          <w:lang w:val="nl-NL"/>
        </w:rPr>
      </w:pPr>
    </w:p>
    <w:p w:rsidR="002E4DFC" w:rsidRDefault="00544ACB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>Vragen</w:t>
      </w:r>
    </w:p>
    <w:p w:rsidR="00544ACB" w:rsidRDefault="00544ACB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 xml:space="preserve">1) Stel er zijn 4 </w:t>
      </w:r>
      <w:proofErr w:type="spellStart"/>
      <w:r>
        <w:rPr>
          <w:rFonts w:ascii="Calibri" w:hAnsi="Calibri" w:cs="Calibri"/>
          <w:lang w:val="nl-NL"/>
        </w:rPr>
        <w:t>intel</w:t>
      </w:r>
      <w:proofErr w:type="spellEnd"/>
      <w:r>
        <w:rPr>
          <w:rFonts w:ascii="Calibri" w:hAnsi="Calibri" w:cs="Calibri"/>
          <w:lang w:val="nl-NL"/>
        </w:rPr>
        <w:t xml:space="preserve"> computers (I), 3 AMD computers (A) en 2 gemengde computers (M). Hoeveel computers zijn er in de volgende gevallen?</w:t>
      </w:r>
    </w:p>
    <w:p w:rsidR="00544ACB" w:rsidRDefault="00544ACB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>a) A + I</w:t>
      </w:r>
    </w:p>
    <w:p w:rsidR="00544ACB" w:rsidRPr="00A04A42" w:rsidRDefault="00544ACB">
      <w:pPr>
        <w:rPr>
          <w:rFonts w:ascii="Cambria Math" w:hAnsi="Cambria Math" w:cs="Cambria Math"/>
          <w:lang w:val="en-GB"/>
        </w:rPr>
      </w:pPr>
      <w:r w:rsidRPr="00A04A42">
        <w:rPr>
          <w:rFonts w:ascii="Calibri" w:hAnsi="Calibri" w:cs="Calibri"/>
          <w:lang w:val="en-GB"/>
        </w:rPr>
        <w:t xml:space="preserve">b) M </w:t>
      </w:r>
      <w:r w:rsidRPr="00A04A42">
        <w:rPr>
          <w:rFonts w:ascii="Cambria Math" w:hAnsi="Cambria Math" w:cs="Cambria Math"/>
          <w:lang w:val="en-GB"/>
        </w:rPr>
        <w:t>∪ A</w:t>
      </w:r>
    </w:p>
    <w:p w:rsidR="00544ACB" w:rsidRPr="00A04A42" w:rsidRDefault="00544ACB">
      <w:pPr>
        <w:rPr>
          <w:rFonts w:ascii="Calibri" w:hAnsi="Calibri" w:cs="Calibri"/>
          <w:lang w:val="en-GB"/>
        </w:rPr>
      </w:pPr>
      <w:r w:rsidRPr="00A04A42">
        <w:rPr>
          <w:rFonts w:ascii="Calibri" w:hAnsi="Calibri" w:cs="Calibri"/>
          <w:lang w:val="en-GB"/>
        </w:rPr>
        <w:t xml:space="preserve">c) A </w:t>
      </w:r>
      <w:r>
        <w:rPr>
          <w:rFonts w:ascii="Calibri" w:hAnsi="Calibri" w:cs="Calibri"/>
          <w:lang w:val="nl-NL"/>
        </w:rPr>
        <w:t>ꓵ</w:t>
      </w:r>
      <w:r w:rsidRPr="00A04A42">
        <w:rPr>
          <w:rFonts w:ascii="Calibri" w:hAnsi="Calibri" w:cs="Calibri"/>
          <w:lang w:val="en-GB"/>
        </w:rPr>
        <w:t xml:space="preserve"> I</w:t>
      </w:r>
    </w:p>
    <w:p w:rsidR="00544ACB" w:rsidRPr="00A04A42" w:rsidRDefault="00544ACB">
      <w:pPr>
        <w:rPr>
          <w:rFonts w:ascii="Calibri" w:hAnsi="Calibri" w:cs="Calibri"/>
          <w:lang w:val="en-GB"/>
        </w:rPr>
      </w:pPr>
      <w:r w:rsidRPr="00A04A42">
        <w:rPr>
          <w:rFonts w:ascii="Calibri" w:hAnsi="Calibri" w:cs="Calibri"/>
          <w:lang w:val="en-GB"/>
        </w:rPr>
        <w:t>d) 1</w:t>
      </w:r>
    </w:p>
    <w:p w:rsidR="00544ACB" w:rsidRPr="00A04A42" w:rsidRDefault="00544ACB">
      <w:pPr>
        <w:rPr>
          <w:rFonts w:ascii="Calibri" w:hAnsi="Calibri" w:cs="Calibri"/>
          <w:lang w:val="en-GB"/>
        </w:rPr>
      </w:pPr>
      <w:proofErr w:type="spellStart"/>
      <w:r w:rsidRPr="00A04A42">
        <w:rPr>
          <w:rFonts w:ascii="Calibri" w:hAnsi="Calibri" w:cs="Calibri"/>
          <w:lang w:val="en-GB"/>
        </w:rPr>
        <w:lastRenderedPageBreak/>
        <w:t>Antwoorden</w:t>
      </w:r>
      <w:proofErr w:type="spellEnd"/>
    </w:p>
    <w:p w:rsidR="00544ACB" w:rsidRDefault="00544ACB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>1)</w:t>
      </w:r>
    </w:p>
    <w:p w:rsidR="00544ACB" w:rsidRDefault="00544ACB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>a) 7 (4+3)</w:t>
      </w:r>
    </w:p>
    <w:p w:rsidR="00544ACB" w:rsidRDefault="00544ACB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>b) 5 (3+2)</w:t>
      </w:r>
    </w:p>
    <w:p w:rsidR="00544ACB" w:rsidRDefault="00544ACB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>c) 0, geen AMD computer is hier ook een Intel computer</w:t>
      </w:r>
    </w:p>
    <w:p w:rsidR="00544ACB" w:rsidRPr="002F4589" w:rsidRDefault="00544ACB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 xml:space="preserve">d) 9 (4+3+2) </w:t>
      </w:r>
    </w:p>
    <w:p w:rsidR="00F14569" w:rsidRPr="00F14569" w:rsidRDefault="00F14569">
      <w:pPr>
        <w:rPr>
          <w:lang w:val="nl-NL"/>
        </w:rPr>
      </w:pPr>
    </w:p>
    <w:sectPr w:rsidR="00F14569" w:rsidRPr="00F14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36D"/>
    <w:rsid w:val="00044A7A"/>
    <w:rsid w:val="002A171E"/>
    <w:rsid w:val="002E4DFC"/>
    <w:rsid w:val="002F4589"/>
    <w:rsid w:val="00544ACB"/>
    <w:rsid w:val="00632BC0"/>
    <w:rsid w:val="00A04A42"/>
    <w:rsid w:val="00A60A47"/>
    <w:rsid w:val="00C23CCB"/>
    <w:rsid w:val="00CD409F"/>
    <w:rsid w:val="00D35901"/>
    <w:rsid w:val="00DA336D"/>
    <w:rsid w:val="00DC35E2"/>
    <w:rsid w:val="00DD4D2F"/>
    <w:rsid w:val="00F14569"/>
    <w:rsid w:val="00F4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8F1AD-CA3C-4778-83F4-67D1F117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81FE82D4</Template>
  <TotalTime>31</TotalTime>
  <Pages>2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Tans, Luc ( 407261 )</cp:lastModifiedBy>
  <cp:revision>13</cp:revision>
  <dcterms:created xsi:type="dcterms:W3CDTF">2018-02-08T18:14:00Z</dcterms:created>
  <dcterms:modified xsi:type="dcterms:W3CDTF">2018-03-05T11:52:00Z</dcterms:modified>
</cp:coreProperties>
</file>