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FA" w:rsidRPr="00B67B5E" w:rsidRDefault="0052423C">
      <w:pPr>
        <w:rPr>
          <w:lang w:val="nl-NL"/>
        </w:rPr>
      </w:pPr>
      <w:r w:rsidRPr="00B67B5E">
        <w:rPr>
          <w:lang w:val="nl-NL"/>
        </w:rPr>
        <w:t>§2 Binair reken</w:t>
      </w:r>
    </w:p>
    <w:p w:rsidR="00BB2DFA" w:rsidRPr="00BB2DFA" w:rsidRDefault="00BB2DFA">
      <w:pPr>
        <w:rPr>
          <w:lang w:val="nl-NL"/>
        </w:rPr>
      </w:pPr>
    </w:p>
    <w:p w:rsidR="00ED02F6" w:rsidRPr="003B208F" w:rsidRDefault="00262C33">
      <w:pPr>
        <w:rPr>
          <w:b/>
          <w:lang w:val="nl-NL"/>
        </w:rPr>
      </w:pPr>
      <w:r w:rsidRPr="003B208F">
        <w:rPr>
          <w:b/>
          <w:lang w:val="nl-NL"/>
        </w:rPr>
        <w:t>Optellen</w:t>
      </w:r>
    </w:p>
    <w:p w:rsidR="00B23D82" w:rsidRPr="00B23D82" w:rsidRDefault="00357229">
      <w:pPr>
        <w:rPr>
          <w:lang w:val="nl-NL"/>
        </w:rPr>
      </w:pPr>
      <w:r>
        <w:rPr>
          <w:lang w:val="nl-NL"/>
        </w:rPr>
        <w:t>Optellen</w:t>
      </w:r>
      <w:r w:rsidR="00B23D82" w:rsidRPr="00B23D82">
        <w:rPr>
          <w:lang w:val="nl-NL"/>
        </w:rPr>
        <w:t xml:space="preserve"> in </w:t>
      </w:r>
      <w:r w:rsidR="00F357B7" w:rsidRPr="00B23D82">
        <w:rPr>
          <w:lang w:val="nl-NL"/>
        </w:rPr>
        <w:t>binair</w:t>
      </w:r>
      <w:r w:rsidR="00B23D82" w:rsidRPr="00B23D82">
        <w:rPr>
          <w:lang w:val="nl-NL"/>
        </w:rPr>
        <w:t xml:space="preserve"> is nie</w:t>
      </w:r>
      <w:r w:rsidR="00B23D82">
        <w:rPr>
          <w:lang w:val="nl-NL"/>
        </w:rPr>
        <w:t xml:space="preserve">t </w:t>
      </w:r>
      <w:r>
        <w:rPr>
          <w:lang w:val="nl-NL"/>
        </w:rPr>
        <w:t>ingewikkeld.</w:t>
      </w:r>
      <w:r w:rsidR="00475893">
        <w:rPr>
          <w:lang w:val="nl-NL"/>
        </w:rPr>
        <w:t xml:space="preserve"> J</w:t>
      </w:r>
      <w:r w:rsidR="00B23D82">
        <w:rPr>
          <w:lang w:val="nl-NL"/>
        </w:rPr>
        <w:t>e telt het bovenste en onderste getal bij elkaar op en in het geval van 1+1 krijg je 10.</w:t>
      </w:r>
    </w:p>
    <w:p w:rsidR="00ED02F6" w:rsidRPr="00B23D82" w:rsidRDefault="00ED02F6">
      <w:pPr>
        <w:rPr>
          <w:lang w:val="nl-NL"/>
        </w:rPr>
      </w:pPr>
    </w:p>
    <w:p w:rsidR="00090270" w:rsidRDefault="00B23D82">
      <w:r>
        <w:rPr>
          <w:noProof/>
          <w:lang w:val="nl-NL" w:eastAsia="nl-NL"/>
        </w:rPr>
        <w:drawing>
          <wp:inline distT="0" distB="0" distL="0" distR="0">
            <wp:extent cx="1553605" cy="753465"/>
            <wp:effectExtent l="0" t="0" r="889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iti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0" y="0"/>
                      <a:ext cx="1553605" cy="753465"/>
                    </a:xfrm>
                    <a:prstGeom prst="rect">
                      <a:avLst/>
                    </a:prstGeom>
                  </pic:spPr>
                </pic:pic>
              </a:graphicData>
            </a:graphic>
          </wp:inline>
        </w:drawing>
      </w:r>
    </w:p>
    <w:p w:rsidR="00B23D82" w:rsidRDefault="00B23D82"/>
    <w:p w:rsidR="00B23D82" w:rsidRPr="00B67B5E" w:rsidRDefault="001F4B5C">
      <w:pPr>
        <w:rPr>
          <w:lang w:val="nl-NL"/>
        </w:rPr>
      </w:pPr>
      <w:r>
        <w:rPr>
          <w:lang w:val="nl-NL"/>
        </w:rPr>
        <w:t xml:space="preserve">Decimaal: </w:t>
      </w:r>
      <w:r w:rsidR="00B23D82" w:rsidRPr="00B67B5E">
        <w:rPr>
          <w:lang w:val="nl-NL"/>
        </w:rPr>
        <w:t>108+49 = 157, dus het klopt</w:t>
      </w:r>
    </w:p>
    <w:p w:rsidR="00B23D82" w:rsidRPr="00B67B5E" w:rsidRDefault="00B23D82">
      <w:pPr>
        <w:rPr>
          <w:lang w:val="nl-NL"/>
        </w:rPr>
      </w:pPr>
    </w:p>
    <w:p w:rsidR="00BB2DFA" w:rsidRPr="003B208F" w:rsidRDefault="004F4381">
      <w:pPr>
        <w:rPr>
          <w:b/>
          <w:lang w:val="nl-NL"/>
        </w:rPr>
      </w:pPr>
      <w:r w:rsidRPr="003B208F">
        <w:rPr>
          <w:b/>
          <w:lang w:val="nl-NL"/>
        </w:rPr>
        <w:t xml:space="preserve">Getallen met elkaar verminderen </w:t>
      </w:r>
    </w:p>
    <w:p w:rsidR="00BB2DFA" w:rsidRPr="00B67B5E" w:rsidRDefault="00BB2DFA">
      <w:pPr>
        <w:rPr>
          <w:lang w:val="nl-NL"/>
        </w:rPr>
      </w:pPr>
    </w:p>
    <w:p w:rsidR="00BB2DFA" w:rsidRPr="00BB2DFA" w:rsidRDefault="00BB2DFA">
      <w:pPr>
        <w:rPr>
          <w:lang w:val="nl-NL"/>
        </w:rPr>
      </w:pPr>
      <w:r w:rsidRPr="00BB2DFA">
        <w:rPr>
          <w:lang w:val="nl-NL"/>
        </w:rPr>
        <w:t xml:space="preserve">Dit is </w:t>
      </w:r>
      <w:r w:rsidR="005362A5">
        <w:rPr>
          <w:lang w:val="nl-NL"/>
        </w:rPr>
        <w:t>ook niet ingewikkeld</w:t>
      </w:r>
      <w:r>
        <w:rPr>
          <w:lang w:val="nl-NL"/>
        </w:rPr>
        <w:t xml:space="preserve">. Je haalt steeds het onderste getal van het bovenste </w:t>
      </w:r>
      <w:r w:rsidR="00A36CF6">
        <w:rPr>
          <w:lang w:val="nl-NL"/>
        </w:rPr>
        <w:t>getal af.</w:t>
      </w:r>
      <w:r>
        <w:rPr>
          <w:lang w:val="nl-NL"/>
        </w:rPr>
        <w:t xml:space="preserve"> als je op -1 uitkomt ‘leen’ je van het volgende getal.</w:t>
      </w:r>
    </w:p>
    <w:p w:rsidR="00BB2DFA" w:rsidRDefault="00BB2DFA">
      <w:r>
        <w:rPr>
          <w:noProof/>
          <w:lang w:val="nl-NL" w:eastAsia="nl-NL"/>
        </w:rPr>
        <w:drawing>
          <wp:inline distT="0" distB="0" distL="0" distR="0" wp14:anchorId="0F21553B" wp14:editId="0CCF617F">
            <wp:extent cx="1119226" cy="642960"/>
            <wp:effectExtent l="0" t="0" r="5080" b="508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rekken.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157370" cy="664873"/>
                    </a:xfrm>
                    <a:prstGeom prst="rect">
                      <a:avLst/>
                    </a:prstGeom>
                  </pic:spPr>
                </pic:pic>
              </a:graphicData>
            </a:graphic>
          </wp:inline>
        </w:drawing>
      </w:r>
    </w:p>
    <w:p w:rsidR="00BB2DFA" w:rsidRDefault="00BB2DFA"/>
    <w:p w:rsidR="00BB2DFA" w:rsidRDefault="00BB2DFA"/>
    <w:p w:rsidR="00BB2DFA" w:rsidRPr="00D55C92" w:rsidRDefault="00BB2DFA">
      <w:pPr>
        <w:rPr>
          <w:b/>
        </w:rPr>
      </w:pPr>
    </w:p>
    <w:p w:rsidR="00B23D82" w:rsidRPr="00D55C92" w:rsidRDefault="00D55C92">
      <w:pPr>
        <w:rPr>
          <w:b/>
          <w:lang w:val="nl-NL"/>
        </w:rPr>
      </w:pPr>
      <w:r w:rsidRPr="00D55C92">
        <w:rPr>
          <w:b/>
          <w:lang w:val="nl-NL"/>
        </w:rPr>
        <w:t>Vermenigvuldigen</w:t>
      </w:r>
    </w:p>
    <w:p w:rsidR="00B23D82" w:rsidRPr="00B67B5E" w:rsidRDefault="00B23D82">
      <w:pPr>
        <w:rPr>
          <w:lang w:val="nl-NL"/>
        </w:rPr>
      </w:pPr>
    </w:p>
    <w:p w:rsidR="00B23D82" w:rsidRPr="00B23D82" w:rsidRDefault="00665B4E">
      <w:pPr>
        <w:rPr>
          <w:lang w:val="nl-NL"/>
        </w:rPr>
      </w:pPr>
      <w:r>
        <w:rPr>
          <w:lang w:val="nl-NL"/>
        </w:rPr>
        <w:t>Vermenigvuldigen</w:t>
      </w:r>
      <w:r w:rsidR="00B23D82" w:rsidRPr="00B23D82">
        <w:rPr>
          <w:lang w:val="nl-NL"/>
        </w:rPr>
        <w:t xml:space="preserve"> is lastiger, maar n</w:t>
      </w:r>
      <w:r w:rsidR="00B23D82">
        <w:rPr>
          <w:lang w:val="nl-NL"/>
        </w:rPr>
        <w:t xml:space="preserve">og te doen. </w:t>
      </w:r>
      <w:r w:rsidR="00580E1A">
        <w:rPr>
          <w:lang w:val="nl-NL"/>
        </w:rPr>
        <w:t>Dit doe je door</w:t>
      </w:r>
      <w:r w:rsidR="008202C5">
        <w:rPr>
          <w:lang w:val="nl-NL"/>
        </w:rPr>
        <w:t xml:space="preserve"> steeds </w:t>
      </w:r>
      <w:r w:rsidR="00162D03">
        <w:rPr>
          <w:lang w:val="nl-NL"/>
        </w:rPr>
        <w:t>het meest rechtste nummer van onder te vermenigvuldigen met de nummers van de bovenste rij. Dit gaat dus van rechts naar links. Als de rij af is ga je bij de onderste rij de stappen herhalen voor het getal dat een plek verder naar links staat. Je zet s</w:t>
      </w:r>
      <w:r w:rsidR="00335007">
        <w:rPr>
          <w:lang w:val="nl-NL"/>
        </w:rPr>
        <w:t>teed</w:t>
      </w:r>
      <w:r w:rsidR="000F5561">
        <w:rPr>
          <w:lang w:val="nl-NL"/>
        </w:rPr>
        <w:t>s de uitkomsten onder elkaar en</w:t>
      </w:r>
      <w:r w:rsidR="00162D03">
        <w:rPr>
          <w:lang w:val="nl-NL"/>
        </w:rPr>
        <w:t xml:space="preserve"> tel</w:t>
      </w:r>
      <w:r w:rsidR="000858C7">
        <w:rPr>
          <w:lang w:val="nl-NL"/>
        </w:rPr>
        <w:t>t ze</w:t>
      </w:r>
      <w:r w:rsidR="00335007">
        <w:rPr>
          <w:lang w:val="nl-NL"/>
        </w:rPr>
        <w:t xml:space="preserve"> op het einde bij elkaar op</w:t>
      </w:r>
      <w:r w:rsidR="00867AD6">
        <w:rPr>
          <w:lang w:val="nl-NL"/>
        </w:rPr>
        <w:t>. D</w:t>
      </w:r>
      <w:r w:rsidR="00162D03">
        <w:rPr>
          <w:lang w:val="nl-NL"/>
        </w:rPr>
        <w:t>enk eraan om het antwoord per rij ook steeds een plek op te laten schuiven.</w:t>
      </w:r>
    </w:p>
    <w:p w:rsidR="00B23D82" w:rsidRDefault="00B23D82">
      <w:r>
        <w:rPr>
          <w:noProof/>
          <w:lang w:val="nl-NL" w:eastAsia="nl-NL"/>
        </w:rPr>
        <w:lastRenderedPageBreak/>
        <w:drawing>
          <wp:inline distT="0" distB="0" distL="0" distR="0">
            <wp:extent cx="1594714" cy="1795728"/>
            <wp:effectExtent l="0" t="0" r="5715"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pllicati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1606632" cy="1809148"/>
                    </a:xfrm>
                    <a:prstGeom prst="rect">
                      <a:avLst/>
                    </a:prstGeom>
                  </pic:spPr>
                </pic:pic>
              </a:graphicData>
            </a:graphic>
          </wp:inline>
        </w:drawing>
      </w:r>
    </w:p>
    <w:p w:rsidR="00B23D82" w:rsidRPr="00B67B5E" w:rsidRDefault="00B23D82">
      <w:pPr>
        <w:rPr>
          <w:lang w:val="nl-NL"/>
        </w:rPr>
      </w:pPr>
      <w:r w:rsidRPr="00B67B5E">
        <w:rPr>
          <w:lang w:val="nl-NL"/>
        </w:rPr>
        <w:t>13*11=143, dus het klopt</w:t>
      </w:r>
    </w:p>
    <w:p w:rsidR="00BB2DFA" w:rsidRPr="00B67B5E" w:rsidRDefault="00BB2DFA">
      <w:pPr>
        <w:rPr>
          <w:lang w:val="nl-NL"/>
        </w:rPr>
      </w:pPr>
    </w:p>
    <w:p w:rsidR="00BB2DFA" w:rsidRPr="00B67B5E" w:rsidRDefault="00BB2DFA">
      <w:pPr>
        <w:rPr>
          <w:lang w:val="nl-NL"/>
        </w:rPr>
      </w:pPr>
      <w:r w:rsidRPr="00B67B5E">
        <w:rPr>
          <w:lang w:val="nl-NL"/>
        </w:rPr>
        <w:t>Delen</w:t>
      </w:r>
    </w:p>
    <w:p w:rsidR="00BB2DFA" w:rsidRPr="00BB2DFA" w:rsidRDefault="00BB2DFA">
      <w:pPr>
        <w:rPr>
          <w:lang w:val="nl-NL"/>
        </w:rPr>
      </w:pPr>
      <w:r w:rsidRPr="00BB2DFA">
        <w:rPr>
          <w:lang w:val="nl-NL"/>
        </w:rPr>
        <w:t>Binair delen is niet g</w:t>
      </w:r>
      <w:r>
        <w:rPr>
          <w:lang w:val="nl-NL"/>
        </w:rPr>
        <w:t>emakkelijk,</w:t>
      </w:r>
      <w:r w:rsidR="0033472B">
        <w:rPr>
          <w:lang w:val="nl-NL"/>
        </w:rPr>
        <w:t xml:space="preserve"> daarom</w:t>
      </w:r>
      <w:r w:rsidR="00DB36F6">
        <w:rPr>
          <w:lang w:val="nl-NL"/>
        </w:rPr>
        <w:t xml:space="preserve"> begint het voorbeeld met een ‘normale’ staartdeling. De bedoeling is om steeds te kijken hoe vaak de noemer (het onderste getal in de breuk) in de teller</w:t>
      </w:r>
      <w:r w:rsidR="0020475C">
        <w:rPr>
          <w:lang w:val="nl-NL"/>
        </w:rPr>
        <w:t xml:space="preserve"> (het bovenste getal in de breuk)</w:t>
      </w:r>
      <w:r w:rsidR="00DB36F6">
        <w:rPr>
          <w:lang w:val="nl-NL"/>
        </w:rPr>
        <w:t xml:space="preserve"> past en dan uiteindelijk al die keren bij elkaar op te tellen en eventueel nog het overblijfsel als breuk over te nemen. </w:t>
      </w:r>
      <w:r w:rsidR="0031363B">
        <w:rPr>
          <w:lang w:val="nl-NL"/>
        </w:rPr>
        <w:t>Bij binair gaat het op precies dezelfde manier</w:t>
      </w:r>
      <w:bookmarkStart w:id="0" w:name="_GoBack"/>
      <w:bookmarkEnd w:id="0"/>
      <w:r w:rsidR="00DB36F6">
        <w:rPr>
          <w:lang w:val="nl-NL"/>
        </w:rPr>
        <w:t>, maar het lijkt een stuk lastiger.</w:t>
      </w:r>
    </w:p>
    <w:p w:rsidR="00BB2DFA" w:rsidRPr="00BB2DFA" w:rsidRDefault="00BB2DFA">
      <w:pPr>
        <w:rPr>
          <w:lang w:val="nl-NL"/>
        </w:rPr>
      </w:pPr>
    </w:p>
    <w:p w:rsidR="00BB2DFA" w:rsidRDefault="00BB2DFA">
      <w:r>
        <w:rPr>
          <w:noProof/>
          <w:lang w:val="nl-NL" w:eastAsia="nl-NL"/>
        </w:rPr>
        <w:drawing>
          <wp:inline distT="0" distB="0" distL="0" distR="0">
            <wp:extent cx="3226884" cy="33211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n.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3234403" cy="3328839"/>
                    </a:xfrm>
                    <a:prstGeom prst="rect">
                      <a:avLst/>
                    </a:prstGeom>
                  </pic:spPr>
                </pic:pic>
              </a:graphicData>
            </a:graphic>
          </wp:inline>
        </w:drawing>
      </w:r>
    </w:p>
    <w:p w:rsidR="00BB2DFA" w:rsidRDefault="00BB2DFA"/>
    <w:p w:rsidR="00BB2DFA" w:rsidRDefault="00BB2DFA">
      <w:pPr>
        <w:rPr>
          <w:lang w:val="nl-NL"/>
        </w:rPr>
      </w:pPr>
      <w:r w:rsidRPr="00BB2DFA">
        <w:rPr>
          <w:lang w:val="nl-NL"/>
        </w:rPr>
        <w:t>NB) bij binair rekenen mogen d</w:t>
      </w:r>
      <w:r>
        <w:rPr>
          <w:lang w:val="nl-NL"/>
        </w:rPr>
        <w:t>e 0 en waar geen 1 voor komt weg worden gelaten.</w:t>
      </w:r>
    </w:p>
    <w:p w:rsidR="00795B89" w:rsidRDefault="00795B89">
      <w:pPr>
        <w:rPr>
          <w:lang w:val="nl-NL"/>
        </w:rPr>
      </w:pPr>
    </w:p>
    <w:p w:rsidR="00795B89" w:rsidRDefault="00795B89">
      <w:pPr>
        <w:rPr>
          <w:lang w:val="nl-NL"/>
        </w:rPr>
      </w:pPr>
      <w:r>
        <w:rPr>
          <w:lang w:val="nl-NL"/>
        </w:rPr>
        <w:t>Oefeningen</w:t>
      </w:r>
    </w:p>
    <w:p w:rsidR="00795B89" w:rsidRDefault="00795B89">
      <w:pPr>
        <w:rPr>
          <w:lang w:val="nl-NL"/>
        </w:rPr>
      </w:pPr>
    </w:p>
    <w:p w:rsidR="00795B89" w:rsidRDefault="00795B89" w:rsidP="00795B89">
      <w:pPr>
        <w:pStyle w:val="Lijstalinea"/>
        <w:numPr>
          <w:ilvl w:val="0"/>
          <w:numId w:val="1"/>
        </w:numPr>
        <w:rPr>
          <w:lang w:val="nl-NL"/>
        </w:rPr>
      </w:pPr>
      <w:r>
        <w:rPr>
          <w:lang w:val="nl-NL"/>
        </w:rPr>
        <w:t>Tel op</w:t>
      </w:r>
    </w:p>
    <w:p w:rsidR="00795B89" w:rsidRDefault="00795B89" w:rsidP="00795B89">
      <w:pPr>
        <w:pStyle w:val="Lijstalinea"/>
        <w:numPr>
          <w:ilvl w:val="0"/>
          <w:numId w:val="2"/>
        </w:numPr>
        <w:rPr>
          <w:lang w:val="nl-NL"/>
        </w:rPr>
      </w:pPr>
      <w:r>
        <w:rPr>
          <w:lang w:val="nl-NL"/>
        </w:rPr>
        <w:t>10111+01100</w:t>
      </w:r>
    </w:p>
    <w:p w:rsidR="00795B89" w:rsidRDefault="00795B89" w:rsidP="00795B89">
      <w:pPr>
        <w:pStyle w:val="Lijstalinea"/>
        <w:numPr>
          <w:ilvl w:val="0"/>
          <w:numId w:val="2"/>
        </w:numPr>
        <w:rPr>
          <w:lang w:val="nl-NL"/>
        </w:rPr>
      </w:pPr>
      <w:r>
        <w:rPr>
          <w:lang w:val="nl-NL"/>
        </w:rPr>
        <w:t>01111+1110101</w:t>
      </w:r>
    </w:p>
    <w:p w:rsidR="00795B89" w:rsidRDefault="00795B89" w:rsidP="00795B89">
      <w:pPr>
        <w:pStyle w:val="Lijstalinea"/>
        <w:numPr>
          <w:ilvl w:val="0"/>
          <w:numId w:val="2"/>
        </w:numPr>
        <w:rPr>
          <w:lang w:val="nl-NL"/>
        </w:rPr>
      </w:pPr>
      <w:r>
        <w:rPr>
          <w:lang w:val="nl-NL"/>
        </w:rPr>
        <w:t>001100111+01111100</w:t>
      </w:r>
    </w:p>
    <w:p w:rsidR="008C30C9" w:rsidRPr="008C30C9" w:rsidRDefault="008C30C9" w:rsidP="008C30C9">
      <w:pPr>
        <w:pStyle w:val="Lijstalinea"/>
        <w:ind w:left="1080"/>
        <w:rPr>
          <w:lang w:val="nl-NL"/>
        </w:rPr>
      </w:pPr>
    </w:p>
    <w:p w:rsidR="008C30C9" w:rsidRPr="008C30C9" w:rsidRDefault="008C30C9" w:rsidP="008C30C9">
      <w:pPr>
        <w:pStyle w:val="Lijstalinea"/>
        <w:numPr>
          <w:ilvl w:val="0"/>
          <w:numId w:val="1"/>
        </w:numPr>
        <w:rPr>
          <w:lang w:val="nl-NL"/>
        </w:rPr>
      </w:pPr>
      <w:r>
        <w:rPr>
          <w:lang w:val="nl-NL"/>
        </w:rPr>
        <w:t>Bereken</w:t>
      </w:r>
    </w:p>
    <w:p w:rsidR="008C30C9" w:rsidRPr="008C30C9" w:rsidRDefault="008C30C9" w:rsidP="008C30C9">
      <w:pPr>
        <w:pStyle w:val="Lijstalinea"/>
        <w:numPr>
          <w:ilvl w:val="0"/>
          <w:numId w:val="3"/>
        </w:numPr>
        <w:rPr>
          <w:lang w:val="nl-NL"/>
        </w:rPr>
      </w:pPr>
      <w:r>
        <w:rPr>
          <w:lang w:val="nl-NL"/>
        </w:rPr>
        <w:t>10110-11</w:t>
      </w:r>
    </w:p>
    <w:p w:rsidR="008C30C9" w:rsidRDefault="008C30C9" w:rsidP="008C30C9">
      <w:pPr>
        <w:pStyle w:val="Lijstalinea"/>
        <w:numPr>
          <w:ilvl w:val="0"/>
          <w:numId w:val="3"/>
        </w:numPr>
        <w:rPr>
          <w:lang w:val="nl-NL"/>
        </w:rPr>
      </w:pPr>
      <w:r>
        <w:rPr>
          <w:lang w:val="nl-NL"/>
        </w:rPr>
        <w:t>10110-0110</w:t>
      </w:r>
    </w:p>
    <w:p w:rsidR="008C30C9" w:rsidRDefault="008C30C9" w:rsidP="008C30C9">
      <w:pPr>
        <w:pStyle w:val="Lijstalinea"/>
        <w:numPr>
          <w:ilvl w:val="0"/>
          <w:numId w:val="3"/>
        </w:numPr>
        <w:rPr>
          <w:lang w:val="nl-NL"/>
        </w:rPr>
      </w:pPr>
      <w:r>
        <w:rPr>
          <w:lang w:val="nl-NL"/>
        </w:rPr>
        <w:t>110011-101110</w:t>
      </w:r>
    </w:p>
    <w:p w:rsidR="008C30C9" w:rsidRPr="008C30C9" w:rsidRDefault="008C30C9" w:rsidP="008C30C9">
      <w:pPr>
        <w:pStyle w:val="Lijstalinea"/>
        <w:ind w:left="1080"/>
        <w:rPr>
          <w:lang w:val="nl-NL"/>
        </w:rPr>
      </w:pPr>
    </w:p>
    <w:p w:rsidR="008C30C9" w:rsidRDefault="008C30C9" w:rsidP="008C30C9">
      <w:pPr>
        <w:pStyle w:val="Lijstalinea"/>
        <w:numPr>
          <w:ilvl w:val="0"/>
          <w:numId w:val="1"/>
        </w:numPr>
        <w:rPr>
          <w:lang w:val="nl-NL"/>
        </w:rPr>
      </w:pPr>
      <w:r>
        <w:rPr>
          <w:lang w:val="nl-NL"/>
        </w:rPr>
        <w:t>Vermenigvuldig:</w:t>
      </w:r>
      <w:r w:rsidRPr="008C30C9">
        <w:rPr>
          <w:lang w:val="nl-NL"/>
        </w:rPr>
        <w:t xml:space="preserve"> </w:t>
      </w:r>
    </w:p>
    <w:p w:rsidR="008C30C9" w:rsidRDefault="008C30C9" w:rsidP="008C30C9">
      <w:pPr>
        <w:ind w:left="720"/>
        <w:rPr>
          <w:lang w:val="nl-NL"/>
        </w:rPr>
      </w:pPr>
      <w:r>
        <w:rPr>
          <w:lang w:val="nl-NL"/>
        </w:rPr>
        <w:t xml:space="preserve">a) 111*000 </w:t>
      </w:r>
    </w:p>
    <w:p w:rsidR="008C30C9" w:rsidRDefault="008C30C9" w:rsidP="008C30C9">
      <w:pPr>
        <w:ind w:left="720"/>
        <w:rPr>
          <w:lang w:val="nl-NL"/>
        </w:rPr>
      </w:pPr>
      <w:r>
        <w:rPr>
          <w:lang w:val="nl-NL"/>
        </w:rPr>
        <w:t>b) 101*101</w:t>
      </w:r>
    </w:p>
    <w:p w:rsidR="008C30C9" w:rsidRDefault="008C30C9" w:rsidP="008C30C9">
      <w:pPr>
        <w:ind w:left="720"/>
        <w:rPr>
          <w:lang w:val="nl-NL"/>
        </w:rPr>
      </w:pPr>
      <w:r>
        <w:rPr>
          <w:lang w:val="nl-NL"/>
        </w:rPr>
        <w:t xml:space="preserve">c) 11011*101111 </w:t>
      </w:r>
    </w:p>
    <w:p w:rsidR="00B67B5E" w:rsidRDefault="00B67B5E" w:rsidP="008C30C9">
      <w:pPr>
        <w:ind w:left="720"/>
        <w:rPr>
          <w:lang w:val="nl-NL"/>
        </w:rPr>
      </w:pPr>
    </w:p>
    <w:p w:rsidR="00B67B5E" w:rsidRPr="00B67B5E" w:rsidRDefault="00B67B5E" w:rsidP="00B67B5E">
      <w:pPr>
        <w:pStyle w:val="Lijstalinea"/>
        <w:numPr>
          <w:ilvl w:val="0"/>
          <w:numId w:val="1"/>
        </w:numPr>
        <w:rPr>
          <w:lang w:val="nl-NL"/>
        </w:rPr>
      </w:pPr>
      <w:r w:rsidRPr="00B67B5E">
        <w:rPr>
          <w:lang w:val="nl-NL"/>
        </w:rPr>
        <w:t>Delen</w:t>
      </w:r>
    </w:p>
    <w:p w:rsidR="00B67B5E" w:rsidRPr="00B67B5E" w:rsidRDefault="00B67B5E" w:rsidP="00B67B5E">
      <w:pPr>
        <w:pStyle w:val="Lijstalinea"/>
        <w:numPr>
          <w:ilvl w:val="0"/>
          <w:numId w:val="5"/>
        </w:numPr>
        <w:rPr>
          <w:lang w:val="nl-NL"/>
        </w:rPr>
      </w:pPr>
      <w:r w:rsidRPr="00B67B5E">
        <w:rPr>
          <w:lang w:val="nl-NL"/>
        </w:rPr>
        <w:t>101/101</w:t>
      </w:r>
    </w:p>
    <w:p w:rsidR="00B67B5E" w:rsidRDefault="00B67B5E" w:rsidP="00B67B5E">
      <w:pPr>
        <w:pStyle w:val="Lijstalinea"/>
        <w:numPr>
          <w:ilvl w:val="0"/>
          <w:numId w:val="5"/>
        </w:numPr>
        <w:rPr>
          <w:lang w:val="nl-NL"/>
        </w:rPr>
      </w:pPr>
      <w:r w:rsidRPr="00B67B5E">
        <w:rPr>
          <w:lang w:val="nl-NL"/>
        </w:rPr>
        <w:t>10110/10</w:t>
      </w:r>
    </w:p>
    <w:p w:rsidR="005B3024" w:rsidRDefault="005B3024" w:rsidP="005B3024">
      <w:pPr>
        <w:rPr>
          <w:lang w:val="nl-NL"/>
        </w:rPr>
      </w:pPr>
    </w:p>
    <w:p w:rsidR="005B3024" w:rsidRDefault="005B3024" w:rsidP="005B3024">
      <w:pPr>
        <w:rPr>
          <w:lang w:val="nl-NL"/>
        </w:rPr>
      </w:pPr>
      <w:r>
        <w:rPr>
          <w:lang w:val="nl-NL"/>
        </w:rPr>
        <w:t>Antwoorden</w:t>
      </w:r>
    </w:p>
    <w:p w:rsidR="005B3024" w:rsidRDefault="005B3024" w:rsidP="005B3024">
      <w:pPr>
        <w:rPr>
          <w:lang w:val="nl-NL"/>
        </w:rPr>
      </w:pPr>
      <w:r>
        <w:rPr>
          <w:lang w:val="nl-NL"/>
        </w:rPr>
        <w:t>1) a) 100011</w:t>
      </w:r>
    </w:p>
    <w:p w:rsidR="005B3024" w:rsidRDefault="005B3024" w:rsidP="005B3024">
      <w:pPr>
        <w:rPr>
          <w:lang w:val="nl-NL"/>
        </w:rPr>
      </w:pPr>
      <w:r>
        <w:rPr>
          <w:lang w:val="nl-NL"/>
        </w:rPr>
        <w:t>b) 10000100</w:t>
      </w:r>
    </w:p>
    <w:p w:rsidR="005B3024" w:rsidRDefault="005B3024" w:rsidP="005B3024">
      <w:pPr>
        <w:rPr>
          <w:lang w:val="nl-NL"/>
        </w:rPr>
      </w:pPr>
      <w:r>
        <w:rPr>
          <w:lang w:val="nl-NL"/>
        </w:rPr>
        <w:t>c) 11100011</w:t>
      </w:r>
    </w:p>
    <w:p w:rsidR="005B3024" w:rsidRDefault="005B3024" w:rsidP="005B3024">
      <w:pPr>
        <w:rPr>
          <w:lang w:val="nl-NL"/>
        </w:rPr>
      </w:pPr>
    </w:p>
    <w:p w:rsidR="005B3024" w:rsidRDefault="005B3024" w:rsidP="005B3024">
      <w:pPr>
        <w:rPr>
          <w:lang w:val="nl-NL"/>
        </w:rPr>
      </w:pPr>
      <w:r>
        <w:rPr>
          <w:lang w:val="nl-NL"/>
        </w:rPr>
        <w:t>2) a) 10011</w:t>
      </w:r>
    </w:p>
    <w:p w:rsidR="005B3024" w:rsidRDefault="005B3024" w:rsidP="005B3024">
      <w:pPr>
        <w:rPr>
          <w:lang w:val="nl-NL"/>
        </w:rPr>
      </w:pPr>
      <w:r>
        <w:rPr>
          <w:lang w:val="nl-NL"/>
        </w:rPr>
        <w:t>b) 10000</w:t>
      </w:r>
    </w:p>
    <w:p w:rsidR="005B3024" w:rsidRDefault="005B3024" w:rsidP="005B3024">
      <w:pPr>
        <w:rPr>
          <w:lang w:val="nl-NL"/>
        </w:rPr>
      </w:pPr>
      <w:r>
        <w:rPr>
          <w:lang w:val="nl-NL"/>
        </w:rPr>
        <w:t>c) 100 (51-47=40</w:t>
      </w:r>
    </w:p>
    <w:p w:rsidR="005B3024" w:rsidRDefault="005B3024" w:rsidP="005B3024">
      <w:pPr>
        <w:rPr>
          <w:lang w:val="nl-NL"/>
        </w:rPr>
      </w:pPr>
    </w:p>
    <w:p w:rsidR="005B3024" w:rsidRDefault="005B3024" w:rsidP="005B3024">
      <w:pPr>
        <w:rPr>
          <w:lang w:val="nl-NL"/>
        </w:rPr>
      </w:pPr>
      <w:r>
        <w:rPr>
          <w:lang w:val="nl-NL"/>
        </w:rPr>
        <w:t>3) a) 0</w:t>
      </w:r>
    </w:p>
    <w:p w:rsidR="005B3024" w:rsidRDefault="005B3024" w:rsidP="005B3024">
      <w:pPr>
        <w:rPr>
          <w:lang w:val="nl-NL"/>
        </w:rPr>
      </w:pPr>
      <w:r>
        <w:rPr>
          <w:lang w:val="nl-NL"/>
        </w:rPr>
        <w:t>b) 11001</w:t>
      </w:r>
    </w:p>
    <w:p w:rsidR="005B3024" w:rsidRDefault="005B3024" w:rsidP="005B3024">
      <w:pPr>
        <w:rPr>
          <w:lang w:val="nl-NL"/>
        </w:rPr>
      </w:pPr>
      <w:r>
        <w:rPr>
          <w:lang w:val="nl-NL"/>
        </w:rPr>
        <w:lastRenderedPageBreak/>
        <w:t>c) 1001010</w:t>
      </w:r>
    </w:p>
    <w:p w:rsidR="00233828" w:rsidRDefault="00233828" w:rsidP="005B3024">
      <w:pPr>
        <w:rPr>
          <w:lang w:val="nl-NL"/>
        </w:rPr>
      </w:pPr>
    </w:p>
    <w:p w:rsidR="00233828" w:rsidRDefault="00060FA0" w:rsidP="005B3024">
      <w:pPr>
        <w:rPr>
          <w:lang w:val="nl-NL"/>
        </w:rPr>
      </w:pPr>
      <w:r>
        <w:rPr>
          <w:lang w:val="nl-NL"/>
        </w:rPr>
        <w:t>4) a) 1</w:t>
      </w:r>
    </w:p>
    <w:p w:rsidR="00060FA0" w:rsidRPr="005B3024" w:rsidRDefault="00060FA0" w:rsidP="005B3024">
      <w:pPr>
        <w:rPr>
          <w:lang w:val="nl-NL"/>
        </w:rPr>
      </w:pPr>
      <w:r>
        <w:rPr>
          <w:lang w:val="nl-NL"/>
        </w:rPr>
        <w:t>b) 1011 (22/2=11)</w:t>
      </w:r>
    </w:p>
    <w:p w:rsidR="00B67B5E" w:rsidRPr="008C30C9" w:rsidRDefault="00B67B5E" w:rsidP="00B67B5E">
      <w:pPr>
        <w:rPr>
          <w:lang w:val="nl-NL"/>
        </w:rPr>
      </w:pPr>
      <w:r>
        <w:rPr>
          <w:lang w:val="nl-NL"/>
        </w:rPr>
        <w:t xml:space="preserve"> </w:t>
      </w:r>
    </w:p>
    <w:sectPr w:rsidR="00B67B5E" w:rsidRPr="008C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99A"/>
    <w:multiLevelType w:val="hybridMultilevel"/>
    <w:tmpl w:val="054A3E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80A"/>
    <w:multiLevelType w:val="hybridMultilevel"/>
    <w:tmpl w:val="97A893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66433"/>
    <w:multiLevelType w:val="hybridMultilevel"/>
    <w:tmpl w:val="B8DA17CA"/>
    <w:lvl w:ilvl="0" w:tplc="45808A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96A24"/>
    <w:multiLevelType w:val="hybridMultilevel"/>
    <w:tmpl w:val="83A6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1724C"/>
    <w:multiLevelType w:val="hybridMultilevel"/>
    <w:tmpl w:val="7DBE6958"/>
    <w:lvl w:ilvl="0" w:tplc="68E8F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23C"/>
    <w:rsid w:val="00060FA0"/>
    <w:rsid w:val="000858C7"/>
    <w:rsid w:val="00090270"/>
    <w:rsid w:val="000F5561"/>
    <w:rsid w:val="00162D03"/>
    <w:rsid w:val="001F4B5C"/>
    <w:rsid w:val="0020475C"/>
    <w:rsid w:val="00233828"/>
    <w:rsid w:val="00233A60"/>
    <w:rsid w:val="00262C33"/>
    <w:rsid w:val="0031363B"/>
    <w:rsid w:val="0033472B"/>
    <w:rsid w:val="00335007"/>
    <w:rsid w:val="00357229"/>
    <w:rsid w:val="003B208F"/>
    <w:rsid w:val="00475893"/>
    <w:rsid w:val="004F4381"/>
    <w:rsid w:val="0052423C"/>
    <w:rsid w:val="005362A5"/>
    <w:rsid w:val="00580E1A"/>
    <w:rsid w:val="005B3024"/>
    <w:rsid w:val="00665B4E"/>
    <w:rsid w:val="00795B89"/>
    <w:rsid w:val="008202C5"/>
    <w:rsid w:val="00867AD6"/>
    <w:rsid w:val="008C30C9"/>
    <w:rsid w:val="00A36CF6"/>
    <w:rsid w:val="00B23D82"/>
    <w:rsid w:val="00B67B5E"/>
    <w:rsid w:val="00BB2DFA"/>
    <w:rsid w:val="00D55C92"/>
    <w:rsid w:val="00DB36F6"/>
    <w:rsid w:val="00ED02F6"/>
    <w:rsid w:val="00F3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D157B-7A72-4FE2-968F-617E37C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9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5106F942</Template>
  <TotalTime>1485</TotalTime>
  <Pages>4</Pages>
  <Words>270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Tans, Luc ( 407261 )</cp:lastModifiedBy>
  <cp:revision>29</cp:revision>
  <dcterms:created xsi:type="dcterms:W3CDTF">2018-02-05T06:49:00Z</dcterms:created>
  <dcterms:modified xsi:type="dcterms:W3CDTF">2018-02-23T09:30:00Z</dcterms:modified>
</cp:coreProperties>
</file>