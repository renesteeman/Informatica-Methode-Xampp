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Pr="00994BF7" w:rsidRDefault="0056526D">
      <w:pPr>
        <w:rPr>
          <w:lang w:val="nl-NL"/>
        </w:rPr>
      </w:pPr>
      <w:r w:rsidRPr="00994BF7">
        <w:rPr>
          <w:lang w:val="nl-NL"/>
        </w:rPr>
        <w:t>Logic 3</w:t>
      </w:r>
    </w:p>
    <w:p w:rsidR="0056526D" w:rsidRPr="00994BF7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 w:rsidRPr="0056526D">
        <w:rPr>
          <w:lang w:val="nl-NL"/>
        </w:rPr>
        <w:t xml:space="preserve">Een andere manier om logica </w:t>
      </w:r>
      <w:r>
        <w:rPr>
          <w:lang w:val="nl-NL"/>
        </w:rPr>
        <w:t>te gebruiken is met booleans, oftewel ja of nee, 1 of 0. Stel ik wil een witte kat met korte staart of een mannetjes kat v (v</w:t>
      </w:r>
      <w:r w:rsidR="00511074">
        <w:rPr>
          <w:lang w:val="nl-NL"/>
        </w:rPr>
        <w:t xml:space="preserve"> </w:t>
      </w:r>
      <w:r>
        <w:rPr>
          <w:lang w:val="nl-NL"/>
        </w:rPr>
        <w:t xml:space="preserve">= of) een groene kat. Oftewel W(wit)*K(kort)+M(man)+G(groen). X kan hier als ‘en’ gezien worden en + als of. Stel ik vind een bruine mannetjes kat, dan kan ik dat </w:t>
      </w:r>
      <w:r w:rsidR="000627F9">
        <w:rPr>
          <w:lang w:val="nl-NL"/>
        </w:rPr>
        <w:t>weergeven</w:t>
      </w:r>
      <w:bookmarkStart w:id="0" w:name="_GoBack"/>
      <w:bookmarkEnd w:id="0"/>
      <w:r>
        <w:rPr>
          <w:lang w:val="nl-NL"/>
        </w:rPr>
        <w:t xml:space="preserve"> als: 0*0+1+0=1, dus het voldoet. NB (nota bene/let op) 1+1=1, want true+true=true.</w:t>
      </w:r>
    </w:p>
    <w:p w:rsidR="0056526D" w:rsidRDefault="0056526D">
      <w:pPr>
        <w:rPr>
          <w:lang w:val="nl-NL"/>
        </w:rPr>
      </w:pPr>
      <w:r>
        <w:rPr>
          <w:lang w:val="nl-NL"/>
        </w:rPr>
        <w:t>Een computer voert deze taken uit met de gates die in H1 besproken zijn.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Opdrachten</w:t>
      </w:r>
    </w:p>
    <w:p w:rsidR="0056526D" w:rsidRDefault="0056526D">
      <w:pPr>
        <w:rPr>
          <w:lang w:val="nl-NL"/>
        </w:rPr>
      </w:pPr>
      <w:r>
        <w:rPr>
          <w:lang w:val="nl-NL"/>
        </w:rPr>
        <w:t>1) Je wilt een elektrische auto of stille auto op gas of een fiets.</w:t>
      </w:r>
    </w:p>
    <w:p w:rsidR="0056526D" w:rsidRDefault="0056526D">
      <w:pPr>
        <w:rPr>
          <w:lang w:val="nl-NL"/>
        </w:rPr>
      </w:pPr>
      <w:r>
        <w:rPr>
          <w:lang w:val="nl-NL"/>
        </w:rPr>
        <w:t>a) Geef deze wens weer als expressie met letters.</w:t>
      </w:r>
    </w:p>
    <w:p w:rsidR="0056526D" w:rsidRDefault="0056526D">
      <w:pPr>
        <w:rPr>
          <w:lang w:val="nl-NL"/>
        </w:rPr>
      </w:pPr>
      <w:r>
        <w:rPr>
          <w:lang w:val="nl-NL"/>
        </w:rPr>
        <w:t>b) Wat is de uitkomst (1 of 0) in de volgende gevallen: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a) een tesla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b) een monster truck</w:t>
      </w:r>
    </w:p>
    <w:p w:rsidR="0056526D" w:rsidRDefault="0056526D">
      <w:pPr>
        <w:rPr>
          <w:lang w:val="nl-NL"/>
        </w:rPr>
      </w:pPr>
      <w:r>
        <w:rPr>
          <w:lang w:val="nl-NL"/>
        </w:rPr>
        <w:tab/>
        <w:t>c) een elektrische motor</w:t>
      </w:r>
    </w:p>
    <w:p w:rsidR="0056526D" w:rsidRDefault="0056526D">
      <w:pPr>
        <w:rPr>
          <w:lang w:val="nl-NL"/>
        </w:rPr>
      </w:pPr>
    </w:p>
    <w:p w:rsidR="0056526D" w:rsidRDefault="0056526D">
      <w:pPr>
        <w:rPr>
          <w:lang w:val="nl-NL"/>
        </w:rPr>
      </w:pPr>
      <w:r>
        <w:rPr>
          <w:lang w:val="nl-NL"/>
        </w:rPr>
        <w:t>Antwoorden</w:t>
      </w:r>
    </w:p>
    <w:p w:rsidR="0056526D" w:rsidRDefault="0056526D">
      <w:pPr>
        <w:rPr>
          <w:lang w:val="nl-NL"/>
        </w:rPr>
      </w:pPr>
      <w:r>
        <w:rPr>
          <w:lang w:val="nl-NL"/>
        </w:rPr>
        <w:t>1) E*A+s*G*A+F</w:t>
      </w:r>
    </w:p>
    <w:p w:rsidR="0056526D" w:rsidRDefault="0056526D">
      <w:pPr>
        <w:rPr>
          <w:lang w:val="nl-NL"/>
        </w:rPr>
      </w:pPr>
      <w:r>
        <w:rPr>
          <w:lang w:val="nl-NL"/>
        </w:rPr>
        <w:t>2)</w:t>
      </w:r>
    </w:p>
    <w:p w:rsidR="0056526D" w:rsidRDefault="0056526D">
      <w:pPr>
        <w:rPr>
          <w:lang w:val="nl-NL"/>
        </w:rPr>
      </w:pPr>
      <w:r>
        <w:rPr>
          <w:lang w:val="nl-NL"/>
        </w:rPr>
        <w:t>a) 1*1+1*0*1+0=1</w:t>
      </w:r>
    </w:p>
    <w:p w:rsidR="0056526D" w:rsidRDefault="0056526D">
      <w:pPr>
        <w:rPr>
          <w:lang w:val="nl-NL"/>
        </w:rPr>
      </w:pPr>
      <w:r>
        <w:rPr>
          <w:lang w:val="nl-NL"/>
        </w:rPr>
        <w:t>b) 0*1+0*0*1+0=0</w:t>
      </w:r>
    </w:p>
    <w:p w:rsidR="0056526D" w:rsidRDefault="0056526D">
      <w:pPr>
        <w:rPr>
          <w:lang w:val="nl-NL"/>
        </w:rPr>
      </w:pPr>
      <w:r>
        <w:rPr>
          <w:lang w:val="nl-NL"/>
        </w:rPr>
        <w:t>(De definitie van een auto is een voertuig op meer dan twee wielen met motor, een monster truck valt hier dus ook onder.)</w:t>
      </w:r>
    </w:p>
    <w:p w:rsidR="0056526D" w:rsidRPr="0056526D" w:rsidRDefault="0056526D">
      <w:pPr>
        <w:rPr>
          <w:lang w:val="nl-NL"/>
        </w:rPr>
      </w:pPr>
      <w:r>
        <w:rPr>
          <w:lang w:val="nl-NL"/>
        </w:rPr>
        <w:t>c) 1*0+1*0*0+0=0</w:t>
      </w:r>
    </w:p>
    <w:sectPr w:rsidR="0056526D" w:rsidRPr="0056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8B7" w:rsidRDefault="004F68B7" w:rsidP="00757978">
      <w:pPr>
        <w:spacing w:after="0" w:line="240" w:lineRule="auto"/>
      </w:pPr>
      <w:r>
        <w:separator/>
      </w:r>
    </w:p>
  </w:endnote>
  <w:endnote w:type="continuationSeparator" w:id="0">
    <w:p w:rsidR="004F68B7" w:rsidRDefault="004F68B7" w:rsidP="0075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8B7" w:rsidRDefault="004F68B7" w:rsidP="00757978">
      <w:pPr>
        <w:spacing w:after="0" w:line="240" w:lineRule="auto"/>
      </w:pPr>
      <w:r>
        <w:separator/>
      </w:r>
    </w:p>
  </w:footnote>
  <w:footnote w:type="continuationSeparator" w:id="0">
    <w:p w:rsidR="004F68B7" w:rsidRDefault="004F68B7" w:rsidP="00757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78"/>
    <w:rsid w:val="000627F9"/>
    <w:rsid w:val="002B7F2A"/>
    <w:rsid w:val="004F68B7"/>
    <w:rsid w:val="00511074"/>
    <w:rsid w:val="0056526D"/>
    <w:rsid w:val="00757978"/>
    <w:rsid w:val="00994BF7"/>
    <w:rsid w:val="00CD409F"/>
    <w:rsid w:val="00D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8C61"/>
  <w15:chartTrackingRefBased/>
  <w15:docId w15:val="{E5405A5D-17D5-416C-BE15-0AD26A00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579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9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5</cp:revision>
  <dcterms:created xsi:type="dcterms:W3CDTF">2018-02-09T16:51:00Z</dcterms:created>
  <dcterms:modified xsi:type="dcterms:W3CDTF">2018-02-12T09:31:00Z</dcterms:modified>
</cp:coreProperties>
</file>