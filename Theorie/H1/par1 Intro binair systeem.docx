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0F4" w:rsidRDefault="001100F4">
      <w:pPr>
        <w:rPr>
          <w:lang w:val="nl-NL"/>
        </w:rPr>
      </w:pPr>
      <w:r>
        <w:rPr>
          <w:lang w:val="nl-NL"/>
        </w:rPr>
        <w:t>§1 het binair systeem</w:t>
      </w:r>
    </w:p>
    <w:p w:rsidR="001100F4" w:rsidRDefault="001100F4">
      <w:pPr>
        <w:rPr>
          <w:lang w:val="nl-NL"/>
        </w:rPr>
      </w:pPr>
    </w:p>
    <w:p w:rsidR="00B47C3D" w:rsidRDefault="001100F4">
      <w:pPr>
        <w:rPr>
          <w:lang w:val="nl-NL"/>
        </w:rPr>
      </w:pPr>
      <w:r w:rsidRPr="001100F4">
        <w:rPr>
          <w:lang w:val="nl-NL"/>
        </w:rPr>
        <w:t>Een computer ‘begrijpt’ alleen 0’en e</w:t>
      </w:r>
      <w:r w:rsidR="00D651C6">
        <w:rPr>
          <w:lang w:val="nl-NL"/>
        </w:rPr>
        <w:t>n 1’en. D</w:t>
      </w:r>
      <w:r>
        <w:rPr>
          <w:lang w:val="nl-NL"/>
        </w:rPr>
        <w:t>eze worden in de computer heen en weer gestuurd</w:t>
      </w:r>
      <w:r w:rsidR="00D651C6">
        <w:rPr>
          <w:lang w:val="nl-NL"/>
        </w:rPr>
        <w:t>,</w:t>
      </w:r>
      <w:r>
        <w:rPr>
          <w:lang w:val="nl-NL"/>
        </w:rPr>
        <w:t xml:space="preserve"> waardoor de computer </w:t>
      </w:r>
      <w:r w:rsidR="00D651C6">
        <w:rPr>
          <w:lang w:val="nl-NL"/>
        </w:rPr>
        <w:t>taken</w:t>
      </w:r>
      <w:r>
        <w:rPr>
          <w:lang w:val="nl-NL"/>
        </w:rPr>
        <w:t xml:space="preserve"> kan uitvoeren. Ze worden begrepen door de af- of aanwezigheid van stroom, </w:t>
      </w:r>
      <w:r w:rsidR="00D651C6">
        <w:rPr>
          <w:lang w:val="nl-NL"/>
        </w:rPr>
        <w:t xml:space="preserve">dus </w:t>
      </w:r>
      <w:r>
        <w:rPr>
          <w:lang w:val="nl-NL"/>
        </w:rPr>
        <w:t xml:space="preserve">een 0 of 1. </w:t>
      </w:r>
      <w:r w:rsidR="00D651C6">
        <w:rPr>
          <w:lang w:val="nl-NL"/>
        </w:rPr>
        <w:br/>
      </w:r>
      <w:r>
        <w:rPr>
          <w:lang w:val="nl-NL"/>
        </w:rPr>
        <w:t xml:space="preserve">Een hele reeks van </w:t>
      </w:r>
      <w:r w:rsidR="00D651C6">
        <w:rPr>
          <w:lang w:val="nl-NL"/>
        </w:rPr>
        <w:t>deze 0</w:t>
      </w:r>
      <w:r>
        <w:rPr>
          <w:lang w:val="nl-NL"/>
        </w:rPr>
        <w:t xml:space="preserve">’en en </w:t>
      </w:r>
      <w:r w:rsidR="00D651C6">
        <w:rPr>
          <w:lang w:val="nl-NL"/>
        </w:rPr>
        <w:t>1</w:t>
      </w:r>
      <w:r>
        <w:rPr>
          <w:lang w:val="nl-NL"/>
        </w:rPr>
        <w:t xml:space="preserve">’en kan </w:t>
      </w:r>
      <w:r w:rsidR="007240A6">
        <w:rPr>
          <w:lang w:val="nl-NL"/>
        </w:rPr>
        <w:t xml:space="preserve">een </w:t>
      </w:r>
      <w:r>
        <w:rPr>
          <w:lang w:val="nl-NL"/>
        </w:rPr>
        <w:t xml:space="preserve">betekenis hebben, </w:t>
      </w:r>
      <w:r w:rsidR="007240A6">
        <w:rPr>
          <w:lang w:val="nl-NL"/>
        </w:rPr>
        <w:t xml:space="preserve">net </w:t>
      </w:r>
      <w:r>
        <w:rPr>
          <w:lang w:val="nl-NL"/>
        </w:rPr>
        <w:t>zoals een letter of cijfer</w:t>
      </w:r>
      <w:r w:rsidR="007240A6">
        <w:rPr>
          <w:lang w:val="nl-NL"/>
        </w:rPr>
        <w:t>. S</w:t>
      </w:r>
      <w:r>
        <w:rPr>
          <w:lang w:val="nl-NL"/>
        </w:rPr>
        <w:t xml:space="preserve">amen zijn ze dus nuttig. </w:t>
      </w:r>
      <w:r w:rsidR="00B37C03">
        <w:rPr>
          <w:lang w:val="nl-NL"/>
        </w:rPr>
        <w:br/>
      </w:r>
      <w:r>
        <w:rPr>
          <w:lang w:val="nl-NL"/>
        </w:rPr>
        <w:t>In binair wordt van rechts naar links geteld</w:t>
      </w:r>
      <w:r w:rsidR="0031576D">
        <w:rPr>
          <w:lang w:val="nl-NL"/>
        </w:rPr>
        <w:t>. E</w:t>
      </w:r>
      <w:r>
        <w:rPr>
          <w:lang w:val="nl-NL"/>
        </w:rPr>
        <w:t xml:space="preserve">lke </w:t>
      </w:r>
      <w:r w:rsidR="0031576D">
        <w:rPr>
          <w:lang w:val="nl-NL"/>
        </w:rPr>
        <w:t xml:space="preserve">1 </w:t>
      </w:r>
      <w:r>
        <w:rPr>
          <w:lang w:val="nl-NL"/>
        </w:rPr>
        <w:t>geeft</w:t>
      </w:r>
      <w:r w:rsidR="00C31914">
        <w:rPr>
          <w:lang w:val="nl-NL"/>
        </w:rPr>
        <w:t xml:space="preserve"> de aanwezigheid van een</w:t>
      </w:r>
      <w:r>
        <w:rPr>
          <w:lang w:val="nl-NL"/>
        </w:rPr>
        <w:t xml:space="preserve"> getal weer en elke 0 de afwezigheid van een getal. </w:t>
      </w:r>
      <w:r w:rsidR="009A0B6F">
        <w:rPr>
          <w:lang w:val="nl-NL"/>
        </w:rPr>
        <w:br/>
      </w:r>
      <w:r>
        <w:rPr>
          <w:lang w:val="nl-NL"/>
        </w:rPr>
        <w:t>Alle 1’en samen</w:t>
      </w:r>
      <w:r w:rsidR="00C230D6">
        <w:rPr>
          <w:lang w:val="nl-NL"/>
        </w:rPr>
        <w:t>, inclusief de</w:t>
      </w:r>
      <w:r>
        <w:rPr>
          <w:lang w:val="nl-NL"/>
        </w:rPr>
        <w:t xml:space="preserve"> ruimte ertussen</w:t>
      </w:r>
      <w:r w:rsidR="00524673">
        <w:rPr>
          <w:lang w:val="nl-NL"/>
        </w:rPr>
        <w:t>,</w:t>
      </w:r>
      <w:r>
        <w:rPr>
          <w:lang w:val="nl-NL"/>
        </w:rPr>
        <w:t xml:space="preserve"> geven een volledige waarde weer. De</w:t>
      </w:r>
      <w:r w:rsidR="00421B0C">
        <w:rPr>
          <w:lang w:val="nl-NL"/>
        </w:rPr>
        <w:t xml:space="preserve"> waarde van de 1 wordt bepaald door de plek die de 1 heeft binnen de reeks.</w:t>
      </w:r>
      <w:r>
        <w:rPr>
          <w:lang w:val="nl-NL"/>
        </w:rPr>
        <w:t xml:space="preserve"> </w:t>
      </w:r>
      <w:r w:rsidR="000C5649">
        <w:rPr>
          <w:lang w:val="nl-NL"/>
        </w:rPr>
        <w:t>D</w:t>
      </w:r>
      <w:r>
        <w:rPr>
          <w:lang w:val="nl-NL"/>
        </w:rPr>
        <w:t>e eerste</w:t>
      </w:r>
      <w:r w:rsidR="0017267C">
        <w:rPr>
          <w:lang w:val="nl-NL"/>
        </w:rPr>
        <w:t xml:space="preserve"> plek</w:t>
      </w:r>
      <w:r>
        <w:rPr>
          <w:lang w:val="nl-NL"/>
        </w:rPr>
        <w:t xml:space="preserve"> is 1 waard, de 2</w:t>
      </w:r>
      <w:r w:rsidRPr="001100F4">
        <w:rPr>
          <w:vertAlign w:val="superscript"/>
          <w:lang w:val="nl-NL"/>
        </w:rPr>
        <w:t>e</w:t>
      </w:r>
      <w:r>
        <w:rPr>
          <w:lang w:val="nl-NL"/>
        </w:rPr>
        <w:t xml:space="preserve"> </w:t>
      </w:r>
      <w:r w:rsidR="008F7128">
        <w:rPr>
          <w:lang w:val="nl-NL"/>
        </w:rPr>
        <w:t xml:space="preserve">plek is </w:t>
      </w:r>
      <w:r>
        <w:rPr>
          <w:lang w:val="nl-NL"/>
        </w:rPr>
        <w:t>2</w:t>
      </w:r>
      <w:r w:rsidR="008F7128">
        <w:rPr>
          <w:lang w:val="nl-NL"/>
        </w:rPr>
        <w:t xml:space="preserve"> waard</w:t>
      </w:r>
      <w:r>
        <w:rPr>
          <w:lang w:val="nl-NL"/>
        </w:rPr>
        <w:t>, de 3</w:t>
      </w:r>
      <w:r w:rsidRPr="001100F4">
        <w:rPr>
          <w:vertAlign w:val="superscript"/>
          <w:lang w:val="nl-NL"/>
        </w:rPr>
        <w:t>e</w:t>
      </w:r>
      <w:r w:rsidR="008F7128">
        <w:rPr>
          <w:lang w:val="nl-NL"/>
        </w:rPr>
        <w:t xml:space="preserve"> is 4 waard</w:t>
      </w:r>
      <w:r>
        <w:rPr>
          <w:lang w:val="nl-NL"/>
        </w:rPr>
        <w:t xml:space="preserve"> en zo bli</w:t>
      </w:r>
      <w:r w:rsidR="008F7128">
        <w:rPr>
          <w:lang w:val="nl-NL"/>
        </w:rPr>
        <w:t xml:space="preserve">jft het zich steeds verdubbelen naarmate het verder </w:t>
      </w:r>
      <w:r>
        <w:rPr>
          <w:lang w:val="nl-NL"/>
        </w:rPr>
        <w:t xml:space="preserve">naar links gaat. </w:t>
      </w:r>
    </w:p>
    <w:p w:rsidR="001100F4" w:rsidRDefault="001100F4">
      <w:pPr>
        <w:rPr>
          <w:lang w:val="nl-NL"/>
        </w:rPr>
      </w:pPr>
    </w:p>
    <w:p w:rsidR="001100F4" w:rsidRDefault="00C358CB">
      <w:pPr>
        <w:rPr>
          <w:lang w:val="nl-NL"/>
        </w:rPr>
      </w:pPr>
      <w:r>
        <w:rPr>
          <w:lang w:val="nl-NL"/>
        </w:rPr>
        <w:t>Een voorbeeld is 01001. A</w:t>
      </w:r>
      <w:r w:rsidR="001100F4">
        <w:rPr>
          <w:lang w:val="nl-NL"/>
        </w:rPr>
        <w:t>ls je van links naar rechts telt en alle waardes daarna bij elkaar optelt</w:t>
      </w:r>
      <w:r w:rsidR="00AE0D7E">
        <w:rPr>
          <w:lang w:val="nl-NL"/>
        </w:rPr>
        <w:t>,</w:t>
      </w:r>
      <w:r w:rsidR="001100F4">
        <w:rPr>
          <w:lang w:val="nl-NL"/>
        </w:rPr>
        <w:t xml:space="preserve"> kom je op 1+8=9 uit. Dit kan ook andersom </w:t>
      </w:r>
      <w:r w:rsidR="00AE0D7E">
        <w:rPr>
          <w:lang w:val="nl-NL"/>
        </w:rPr>
        <w:t>9=8+1, dus eerst 1 en dan 1000. D</w:t>
      </w:r>
      <w:r w:rsidR="001100F4">
        <w:rPr>
          <w:lang w:val="nl-NL"/>
        </w:rPr>
        <w:t>at wordt samen 1001 (= 01001).</w:t>
      </w:r>
    </w:p>
    <w:p w:rsidR="001100F4" w:rsidRDefault="001100F4">
      <w:pPr>
        <w:rPr>
          <w:lang w:val="nl-NL"/>
        </w:rPr>
      </w:pPr>
    </w:p>
    <w:p w:rsidR="001100F4" w:rsidRDefault="001100F4">
      <w:pPr>
        <w:rPr>
          <w:lang w:val="nl-NL"/>
        </w:rPr>
      </w:pPr>
      <w:r>
        <w:rPr>
          <w:lang w:val="nl-NL"/>
        </w:rPr>
        <w:t>Oefeningen</w:t>
      </w:r>
    </w:p>
    <w:p w:rsidR="001100F4" w:rsidRDefault="001100F4">
      <w:pPr>
        <w:rPr>
          <w:lang w:val="nl-NL"/>
        </w:rPr>
      </w:pPr>
    </w:p>
    <w:p w:rsidR="001100F4" w:rsidRDefault="001100F4" w:rsidP="001100F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wordt een nul en een één door een computer begrepen?</w:t>
      </w:r>
    </w:p>
    <w:p w:rsidR="001100F4" w:rsidRDefault="001100F4" w:rsidP="001100F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Vertaal 001, 011, 1001001 naar het decimale systeem (‘normale’ getallen)</w:t>
      </w:r>
    </w:p>
    <w:p w:rsidR="001100F4" w:rsidRDefault="001100F4" w:rsidP="001100F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Vertaal 5, 20 en 40 naar binair</w:t>
      </w:r>
      <w:bookmarkStart w:id="0" w:name="_GoBack"/>
      <w:bookmarkEnd w:id="0"/>
    </w:p>
    <w:p w:rsidR="001100F4" w:rsidRDefault="001100F4" w:rsidP="001100F4">
      <w:pPr>
        <w:rPr>
          <w:lang w:val="nl-NL"/>
        </w:rPr>
      </w:pPr>
    </w:p>
    <w:p w:rsidR="001100F4" w:rsidRDefault="001100F4" w:rsidP="001100F4">
      <w:pPr>
        <w:rPr>
          <w:lang w:val="nl-NL"/>
        </w:rPr>
      </w:pPr>
      <w:r>
        <w:rPr>
          <w:lang w:val="nl-NL"/>
        </w:rPr>
        <w:t>Antwoorden</w:t>
      </w:r>
    </w:p>
    <w:p w:rsidR="001100F4" w:rsidRDefault="001100F4" w:rsidP="001100F4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Wel stroom = 1, geen stroom = 0</w:t>
      </w:r>
    </w:p>
    <w:p w:rsidR="001100F4" w:rsidRDefault="001100F4" w:rsidP="001100F4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1, 3, 73</w:t>
      </w:r>
    </w:p>
    <w:p w:rsidR="00AB1812" w:rsidRPr="001100F4" w:rsidRDefault="00AB1812" w:rsidP="001100F4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101, 10100, 101000</w:t>
      </w:r>
    </w:p>
    <w:sectPr w:rsidR="00AB1812" w:rsidRPr="00110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4527A"/>
    <w:multiLevelType w:val="hybridMultilevel"/>
    <w:tmpl w:val="0F36F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32FDC"/>
    <w:multiLevelType w:val="hybridMultilevel"/>
    <w:tmpl w:val="2CFE5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39"/>
    <w:rsid w:val="000C5649"/>
    <w:rsid w:val="001039CE"/>
    <w:rsid w:val="001100F4"/>
    <w:rsid w:val="0017267C"/>
    <w:rsid w:val="0031576D"/>
    <w:rsid w:val="00421B0C"/>
    <w:rsid w:val="00524673"/>
    <w:rsid w:val="00546235"/>
    <w:rsid w:val="00721F39"/>
    <w:rsid w:val="007240A6"/>
    <w:rsid w:val="008F7128"/>
    <w:rsid w:val="009A0B6F"/>
    <w:rsid w:val="00AB1812"/>
    <w:rsid w:val="00AE0D7E"/>
    <w:rsid w:val="00B37C03"/>
    <w:rsid w:val="00B47C3D"/>
    <w:rsid w:val="00C230D6"/>
    <w:rsid w:val="00C31914"/>
    <w:rsid w:val="00C358CB"/>
    <w:rsid w:val="00D06C3F"/>
    <w:rsid w:val="00D6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B91E9B-4FDC-4A16-9AE4-37F1E161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10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37D2D693</Template>
  <TotalTime>28</TotalTime>
  <Pages>1</Pages>
  <Words>192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Tans, Luc ( 407261 )</cp:lastModifiedBy>
  <cp:revision>22</cp:revision>
  <dcterms:created xsi:type="dcterms:W3CDTF">2018-02-04T19:41:00Z</dcterms:created>
  <dcterms:modified xsi:type="dcterms:W3CDTF">2018-02-19T11:38:00Z</dcterms:modified>
</cp:coreProperties>
</file>