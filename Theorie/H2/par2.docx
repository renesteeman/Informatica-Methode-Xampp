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09F" w:rsidRDefault="00DC1F52">
      <w:r>
        <w:t>Logic 2</w:t>
      </w:r>
    </w:p>
    <w:p w:rsidR="00DC1F52" w:rsidRDefault="00DC1F52"/>
    <w:p w:rsidR="00DC1F52" w:rsidRDefault="00DC1F52">
      <w:pPr>
        <w:rPr>
          <w:lang w:val="nl-NL"/>
        </w:rPr>
      </w:pPr>
      <w:r w:rsidRPr="00DC1F52">
        <w:rPr>
          <w:lang w:val="nl-NL"/>
        </w:rPr>
        <w:t>De verbanden tussen sets kunnen o</w:t>
      </w:r>
      <w:r>
        <w:rPr>
          <w:lang w:val="nl-NL"/>
        </w:rPr>
        <w:t xml:space="preserve">ok visueel worden weergeven, bijvoorbeeld in de vorm van cirkels. Stel set 1 bevat 27, 3, 8, 21 een 6. Set 2 bevat 3, 0, 20, 8 en 4. </w:t>
      </w:r>
    </w:p>
    <w:p w:rsidR="00DC1F52" w:rsidRDefault="00DC1F52">
      <w:pPr>
        <w:rPr>
          <w:rFonts w:ascii="Cambria Math" w:hAnsi="Cambria Math" w:cs="Cambria Math"/>
          <w:lang w:val="nl-NL"/>
        </w:rPr>
      </w:pPr>
      <w:r>
        <w:rPr>
          <w:lang w:val="nl-NL"/>
        </w:rPr>
        <w:t xml:space="preserve">Set 1 </w:t>
      </w:r>
      <w:r>
        <w:rPr>
          <w:rFonts w:ascii="Cambria Math" w:hAnsi="Cambria Math" w:cs="Cambria Math"/>
          <w:lang w:val="nl-NL"/>
        </w:rPr>
        <w:t>∪ set 2 is dan weer te geven als:</w:t>
      </w:r>
    </w:p>
    <w:p w:rsidR="00DC1F52" w:rsidRDefault="00460927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>
            <wp:extent cx="5943600" cy="1859915"/>
            <wp:effectExtent l="0" t="0" r="0" b="6985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c2Add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927" w:rsidRDefault="00460927">
      <w:pPr>
        <w:rPr>
          <w:lang w:val="nl-NL"/>
        </w:rPr>
      </w:pPr>
      <w:r>
        <w:rPr>
          <w:lang w:val="nl-NL"/>
        </w:rPr>
        <w:t>Set 1 ꓵ is dan:</w:t>
      </w:r>
    </w:p>
    <w:p w:rsidR="00460927" w:rsidRDefault="00460927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>
            <wp:extent cx="5943600" cy="1788160"/>
            <wp:effectExtent l="0" t="0" r="0" b="2540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c2Mul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927" w:rsidRDefault="00460927">
      <w:pPr>
        <w:rPr>
          <w:lang w:val="nl-NL"/>
        </w:rPr>
      </w:pPr>
      <w:r>
        <w:rPr>
          <w:lang w:val="nl-NL"/>
        </w:rPr>
        <w:t>Of</w:t>
      </w:r>
    </w:p>
    <w:p w:rsidR="00460927" w:rsidRDefault="00460927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>
            <wp:extent cx="2972908" cy="1839010"/>
            <wp:effectExtent l="0" t="0" r="0" b="8890"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ic2MulCom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033" cy="185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927" w:rsidRDefault="00460927">
      <w:pPr>
        <w:rPr>
          <w:lang w:val="nl-NL"/>
        </w:rPr>
      </w:pPr>
    </w:p>
    <w:p w:rsidR="00460927" w:rsidRDefault="00460927">
      <w:pPr>
        <w:rPr>
          <w:lang w:val="nl-NL"/>
        </w:rPr>
      </w:pPr>
    </w:p>
    <w:p w:rsidR="00460927" w:rsidRDefault="00460927">
      <w:pPr>
        <w:rPr>
          <w:lang w:val="nl-NL"/>
        </w:rPr>
      </w:pPr>
      <w:r>
        <w:rPr>
          <w:lang w:val="nl-NL"/>
        </w:rPr>
        <w:lastRenderedPageBreak/>
        <w:t>Opdrachten:</w:t>
      </w:r>
    </w:p>
    <w:p w:rsidR="00460927" w:rsidRDefault="00460927">
      <w:pPr>
        <w:rPr>
          <w:lang w:val="nl-NL"/>
        </w:rPr>
      </w:pPr>
      <w:r>
        <w:rPr>
          <w:lang w:val="nl-NL"/>
        </w:rPr>
        <w:t>1) Stel set 1 bevat 1, 3, 20, 6 en 400. Set 2 bevat 1, 6, 200, 8 en 4.</w:t>
      </w:r>
    </w:p>
    <w:p w:rsidR="00460927" w:rsidRDefault="00460927">
      <w:pPr>
        <w:rPr>
          <w:rFonts w:ascii="Cambria Math" w:hAnsi="Cambria Math" w:cs="Cambria Math"/>
          <w:lang w:val="nl-NL"/>
        </w:rPr>
      </w:pPr>
      <w:r w:rsidRPr="00460927">
        <w:rPr>
          <w:lang w:val="nl-NL"/>
        </w:rPr>
        <w:t xml:space="preserve">a) Teken set 1 </w:t>
      </w:r>
      <w:r w:rsidRPr="00460927">
        <w:rPr>
          <w:rFonts w:ascii="Cambria Math" w:hAnsi="Cambria Math" w:cs="Cambria Math"/>
          <w:lang w:val="nl-NL"/>
        </w:rPr>
        <w:t>∪ set 2 inclusief de getalle</w:t>
      </w:r>
      <w:r>
        <w:rPr>
          <w:rFonts w:ascii="Cambria Math" w:hAnsi="Cambria Math" w:cs="Cambria Math"/>
          <w:lang w:val="nl-NL"/>
        </w:rPr>
        <w:t>n</w:t>
      </w:r>
    </w:p>
    <w:p w:rsidR="00460927" w:rsidRDefault="00460927">
      <w:pPr>
        <w:rPr>
          <w:lang w:val="nl-NL"/>
        </w:rPr>
      </w:pPr>
      <w:r w:rsidRPr="00460927">
        <w:rPr>
          <w:lang w:val="nl-NL"/>
        </w:rPr>
        <w:t xml:space="preserve">b) Teken set 1 </w:t>
      </w:r>
      <w:r>
        <w:rPr>
          <w:lang w:val="nl-NL"/>
        </w:rPr>
        <w:t>ꓵ</w:t>
      </w:r>
      <w:r w:rsidRPr="00460927">
        <w:rPr>
          <w:lang w:val="nl-NL"/>
        </w:rPr>
        <w:t xml:space="preserve"> set 2 inclusief de g</w:t>
      </w:r>
      <w:r>
        <w:rPr>
          <w:lang w:val="nl-NL"/>
        </w:rPr>
        <w:t>etallen</w:t>
      </w:r>
    </w:p>
    <w:p w:rsidR="00B1294E" w:rsidRDefault="00B1294E">
      <w:pPr>
        <w:rPr>
          <w:lang w:val="nl-NL"/>
        </w:rPr>
      </w:pPr>
    </w:p>
    <w:p w:rsidR="00B1294E" w:rsidRDefault="00B1294E">
      <w:pPr>
        <w:rPr>
          <w:lang w:val="nl-NL"/>
        </w:rPr>
      </w:pPr>
      <w:r>
        <w:rPr>
          <w:lang w:val="nl-NL"/>
        </w:rPr>
        <w:t>Antwoorden:</w:t>
      </w:r>
    </w:p>
    <w:p w:rsidR="00B1294E" w:rsidRDefault="00B1294E">
      <w:pPr>
        <w:rPr>
          <w:lang w:val="nl-NL"/>
        </w:rPr>
      </w:pPr>
      <w:r>
        <w:rPr>
          <w:lang w:val="nl-NL"/>
        </w:rPr>
        <w:t>1)</w:t>
      </w:r>
    </w:p>
    <w:p w:rsidR="00B1294E" w:rsidRDefault="00B1294E">
      <w:pPr>
        <w:rPr>
          <w:lang w:val="nl-NL"/>
        </w:rPr>
      </w:pPr>
      <w:r>
        <w:rPr>
          <w:lang w:val="nl-NL"/>
        </w:rPr>
        <w:t xml:space="preserve">a) </w:t>
      </w:r>
      <w:r>
        <w:rPr>
          <w:noProof/>
          <w:lang w:val="nl-NL"/>
        </w:rPr>
        <w:drawing>
          <wp:inline distT="0" distB="0" distL="0" distR="0">
            <wp:extent cx="1814169" cy="1814169"/>
            <wp:effectExtent l="0" t="0" r="0" b="0"/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ic2Ans1.sv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4169" cy="181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94E" w:rsidRPr="00460927" w:rsidRDefault="00B1294E">
      <w:pPr>
        <w:rPr>
          <w:lang w:val="nl-NL"/>
        </w:rPr>
      </w:pPr>
      <w:r>
        <w:rPr>
          <w:lang w:val="nl-NL"/>
        </w:rPr>
        <w:t xml:space="preserve">b) </w:t>
      </w:r>
      <w:r>
        <w:rPr>
          <w:noProof/>
          <w:lang w:val="nl-NL"/>
        </w:rPr>
        <w:drawing>
          <wp:inline distT="0" distB="0" distL="0" distR="0">
            <wp:extent cx="1872691" cy="1872691"/>
            <wp:effectExtent l="0" t="0" r="0" b="0"/>
            <wp:docPr id="6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ic2Ans2.sv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1317" cy="1901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294E" w:rsidRPr="00460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449"/>
    <w:rsid w:val="00460927"/>
    <w:rsid w:val="00640C95"/>
    <w:rsid w:val="00B02449"/>
    <w:rsid w:val="00B1294E"/>
    <w:rsid w:val="00CD409F"/>
    <w:rsid w:val="00DC1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0B13D"/>
  <w15:chartTrackingRefBased/>
  <w15:docId w15:val="{8A798463-C5C8-4680-AFD0-D27D80402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sv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5" Type="http://schemas.openxmlformats.org/officeDocument/2006/relationships/image" Target="media/image2.sv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sv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Steeman</dc:creator>
  <cp:keywords/>
  <dc:description/>
  <cp:lastModifiedBy>Steeman, René ( 407006 )</cp:lastModifiedBy>
  <cp:revision>4</cp:revision>
  <dcterms:created xsi:type="dcterms:W3CDTF">2018-02-09T16:17:00Z</dcterms:created>
  <dcterms:modified xsi:type="dcterms:W3CDTF">2018-02-09T16:50:00Z</dcterms:modified>
</cp:coreProperties>
</file>